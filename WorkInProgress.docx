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95C48" w14:textId="49A46760" w:rsidR="00C6554A" w:rsidRPr="008B5277" w:rsidRDefault="00BF1A03"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431EAB16" wp14:editId="0A964356">
            <wp:extent cx="2924175" cy="516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175" cy="5162550"/>
                    </a:xfrm>
                    <a:prstGeom prst="rect">
                      <a:avLst/>
                    </a:prstGeom>
                  </pic:spPr>
                </pic:pic>
              </a:graphicData>
            </a:graphic>
          </wp:inline>
        </w:drawing>
      </w:r>
    </w:p>
    <w:bookmarkEnd w:id="0"/>
    <w:bookmarkEnd w:id="1"/>
    <w:bookmarkEnd w:id="2"/>
    <w:bookmarkEnd w:id="3"/>
    <w:bookmarkEnd w:id="4"/>
    <w:p w14:paraId="5DF619A9" w14:textId="77777777" w:rsidR="00C6554A" w:rsidRDefault="004A267A" w:rsidP="00C6554A">
      <w:pPr>
        <w:pStyle w:val="Title"/>
      </w:pPr>
      <w:r>
        <w:t>ACAWA</w:t>
      </w:r>
    </w:p>
    <w:p w14:paraId="45434AA0" w14:textId="77777777" w:rsidR="00C6554A" w:rsidRPr="00D5413C" w:rsidRDefault="004A267A" w:rsidP="00C6554A">
      <w:pPr>
        <w:pStyle w:val="Subtitle"/>
      </w:pPr>
      <w:r>
        <w:t>AUDIT COURSE ALLOTMENT WEB APPLICATION</w:t>
      </w:r>
    </w:p>
    <w:p w14:paraId="4192BAFC" w14:textId="29702D8F" w:rsidR="00C6554A" w:rsidRDefault="00A40112" w:rsidP="00C6554A">
      <w:pPr>
        <w:pStyle w:val="ContactInfo"/>
      </w:pPr>
      <w:r>
        <w:t>KARTIK SHEN</w:t>
      </w:r>
      <w:r w:rsidR="004A267A">
        <w:t>OY &amp; RAJ POLADIA</w:t>
      </w:r>
      <w:r w:rsidR="00C6554A">
        <w:t xml:space="preserve"> | </w:t>
      </w:r>
      <w:r w:rsidR="004A267A">
        <w:t>WEB TECHNOLOGY</w:t>
      </w:r>
      <w:r w:rsidR="00C6554A">
        <w:t xml:space="preserve"> |</w:t>
      </w:r>
      <w:r w:rsidR="00C6554A" w:rsidRPr="00D5413C">
        <w:t xml:space="preserve"> </w:t>
      </w:r>
      <w:r w:rsidR="004A267A">
        <w:t>19</w:t>
      </w:r>
      <w:r w:rsidR="004A267A" w:rsidRPr="004A267A">
        <w:rPr>
          <w:vertAlign w:val="superscript"/>
        </w:rPr>
        <w:t>TH</w:t>
      </w:r>
      <w:r w:rsidR="00B93AE2">
        <w:t xml:space="preserve"> October </w:t>
      </w:r>
      <w:r w:rsidR="004A267A">
        <w:t xml:space="preserve"> 2016</w:t>
      </w:r>
      <w:r w:rsidR="00C6554A">
        <w:br w:type="page"/>
      </w:r>
    </w:p>
    <w:p w14:paraId="351C2DBD" w14:textId="46E09432" w:rsidR="00C6554A" w:rsidRPr="00940FB5" w:rsidRDefault="00940FB5" w:rsidP="00C6554A">
      <w:pPr>
        <w:pStyle w:val="Heading1"/>
        <w:rPr>
          <w:rFonts w:ascii="Times New Roman" w:hAnsi="Times New Roman" w:cs="Times New Roman"/>
          <w:sz w:val="40"/>
        </w:rPr>
      </w:pPr>
      <w:r w:rsidRPr="00940FB5">
        <w:rPr>
          <w:rFonts w:ascii="Times New Roman" w:hAnsi="Times New Roman" w:cs="Times New Roman"/>
          <w:sz w:val="40"/>
        </w:rPr>
        <w:lastRenderedPageBreak/>
        <w:t>INTRODUCTION</w:t>
      </w:r>
    </w:p>
    <w:p w14:paraId="5AC0C7B7" w14:textId="6B6C776A" w:rsidR="00C6554A" w:rsidRPr="00940FB5" w:rsidRDefault="00940FB5" w:rsidP="00940FB5">
      <w:pPr>
        <w:pStyle w:val="ListBullet"/>
        <w:numPr>
          <w:ilvl w:val="0"/>
          <w:numId w:val="0"/>
        </w:numPr>
        <w:ind w:left="720"/>
        <w:rPr>
          <w:rFonts w:ascii="Times New Roman" w:hAnsi="Times New Roman" w:cs="Times New Roman"/>
          <w:sz w:val="24"/>
          <w:szCs w:val="24"/>
        </w:rPr>
      </w:pPr>
      <w:r w:rsidRPr="00940FB5">
        <w:rPr>
          <w:rFonts w:ascii="Times New Roman" w:hAnsi="Times New Roman" w:cs="Times New Roman"/>
          <w:sz w:val="24"/>
          <w:szCs w:val="24"/>
        </w:rPr>
        <w:t xml:space="preserve">Course allotment processes in the colleges (not huge universities) is still done manually in many terms, from creating the form to sorting the list to the final allotment. This way of doing the task is not efficient and is prone to the errors such as multiple submissions by same user and multiple allotment of the courses to the same user. So to overcome this problem and making the whole process efficient and very minimal risk of errors we have developed a WEB APPLICATION which basically automates the process. </w:t>
      </w:r>
    </w:p>
    <w:p w14:paraId="30BA9584" w14:textId="12ED25AF" w:rsidR="00C6554A" w:rsidRPr="00940FB5" w:rsidRDefault="00940FB5" w:rsidP="00C6554A">
      <w:pPr>
        <w:pStyle w:val="Heading2"/>
        <w:rPr>
          <w:rFonts w:ascii="Times New Roman" w:hAnsi="Times New Roman" w:cs="Times New Roman"/>
        </w:rPr>
      </w:pPr>
      <w:r w:rsidRPr="00940FB5">
        <w:rPr>
          <w:rFonts w:ascii="Times New Roman" w:hAnsi="Times New Roman" w:cs="Times New Roman"/>
        </w:rPr>
        <w:t>Purpose of development</w:t>
      </w:r>
    </w:p>
    <w:p w14:paraId="7B2F5A21" w14:textId="22717044" w:rsidR="004A267A" w:rsidRPr="00364EDF" w:rsidRDefault="001D4C0C" w:rsidP="00940FB5">
      <w:pPr>
        <w:rPr>
          <w:rFonts w:ascii="Times New Roman" w:hAnsi="Times New Roman" w:cs="Times New Roman"/>
          <w:sz w:val="24"/>
          <w:szCs w:val="24"/>
        </w:rPr>
      </w:pPr>
      <w:r>
        <w:rPr>
          <w:rFonts w:ascii="Times New Roman" w:hAnsi="Times New Roman" w:cs="Times New Roman"/>
        </w:rPr>
        <w:tab/>
      </w:r>
      <w:r w:rsidRPr="00364EDF">
        <w:rPr>
          <w:rFonts w:ascii="Times New Roman" w:hAnsi="Times New Roman" w:cs="Times New Roman"/>
          <w:sz w:val="24"/>
          <w:szCs w:val="24"/>
        </w:rPr>
        <w:t xml:space="preserve">In out college KJ SOMAIYA COLLEGE OF ENGINEERING (KJSCE) after becoming autonomous an educational activity called AUDIT course is conducted in which each student need to take 1 course per semester, this gives the students the opportunity to learn something that interests them and out of the academic syllabus. Not all student can opt for the same course, so for allocation of courses to student a form is created and is need to be filled and submitted in the given time frames. All the processes i.e. Creation of the form and sorting the form results and allocating the user an appropriate course </w:t>
      </w:r>
      <w:r w:rsidR="00EE15A4" w:rsidRPr="00364EDF">
        <w:rPr>
          <w:rFonts w:ascii="Times New Roman" w:hAnsi="Times New Roman" w:cs="Times New Roman"/>
          <w:sz w:val="24"/>
          <w:szCs w:val="24"/>
        </w:rPr>
        <w:t>with respect to</w:t>
      </w:r>
      <w:r w:rsidRPr="00364EDF">
        <w:rPr>
          <w:rFonts w:ascii="Times New Roman" w:hAnsi="Times New Roman" w:cs="Times New Roman"/>
          <w:sz w:val="24"/>
          <w:szCs w:val="24"/>
        </w:rPr>
        <w:t xml:space="preserve"> his/her priority and availability of the course.</w:t>
      </w:r>
    </w:p>
    <w:p w14:paraId="0C36547B" w14:textId="08B16F15" w:rsidR="00940FB5" w:rsidRPr="00364EDF" w:rsidRDefault="001D4C0C">
      <w:pPr>
        <w:rPr>
          <w:rFonts w:ascii="Times New Roman" w:hAnsi="Times New Roman" w:cs="Times New Roman"/>
          <w:sz w:val="24"/>
          <w:szCs w:val="24"/>
        </w:rPr>
      </w:pPr>
      <w:r w:rsidRPr="00364EDF">
        <w:rPr>
          <w:rFonts w:ascii="Times New Roman" w:hAnsi="Times New Roman" w:cs="Times New Roman"/>
          <w:sz w:val="24"/>
          <w:szCs w:val="24"/>
        </w:rPr>
        <w:tab/>
        <w:t>There are some problems in this whole process, although the instruction to fill the form only once is given there might be some exceptional cases in which the student submits the form multiple times and there are multiple courses allocated to that particular student, so to a</w:t>
      </w:r>
      <w:r w:rsidR="00EE15A4" w:rsidRPr="00364EDF">
        <w:rPr>
          <w:rFonts w:ascii="Times New Roman" w:hAnsi="Times New Roman" w:cs="Times New Roman"/>
          <w:sz w:val="24"/>
          <w:szCs w:val="24"/>
        </w:rPr>
        <w:t>v</w:t>
      </w:r>
      <w:r w:rsidRPr="00364EDF">
        <w:rPr>
          <w:rFonts w:ascii="Times New Roman" w:hAnsi="Times New Roman" w:cs="Times New Roman"/>
          <w:sz w:val="24"/>
          <w:szCs w:val="24"/>
        </w:rPr>
        <w:t>oid such problems this development took place.</w:t>
      </w:r>
    </w:p>
    <w:p w14:paraId="2433771B" w14:textId="44438459" w:rsidR="00940FB5" w:rsidRPr="00940FB5" w:rsidRDefault="00940FB5" w:rsidP="00940FB5">
      <w:pPr>
        <w:pStyle w:val="Heading2"/>
        <w:rPr>
          <w:rFonts w:ascii="Times New Roman" w:hAnsi="Times New Roman" w:cs="Times New Roman"/>
        </w:rPr>
      </w:pPr>
      <w:r w:rsidRPr="00940FB5">
        <w:rPr>
          <w:rFonts w:ascii="Times New Roman" w:hAnsi="Times New Roman" w:cs="Times New Roman"/>
        </w:rPr>
        <w:t>SCOPE</w:t>
      </w:r>
    </w:p>
    <w:p w14:paraId="5356625A" w14:textId="6D40E8D5" w:rsidR="00940FB5" w:rsidRPr="00364EDF" w:rsidRDefault="001D4C0C" w:rsidP="00940FB5">
      <w:pPr>
        <w:rPr>
          <w:rFonts w:ascii="Times New Roman" w:hAnsi="Times New Roman" w:cs="Times New Roman"/>
          <w:sz w:val="24"/>
          <w:szCs w:val="24"/>
        </w:rPr>
      </w:pPr>
      <w:r>
        <w:rPr>
          <w:rFonts w:ascii="Times New Roman" w:hAnsi="Times New Roman" w:cs="Times New Roman"/>
        </w:rPr>
        <w:tab/>
      </w:r>
      <w:r w:rsidRPr="00364EDF">
        <w:rPr>
          <w:rFonts w:ascii="Times New Roman" w:hAnsi="Times New Roman" w:cs="Times New Roman"/>
          <w:sz w:val="24"/>
          <w:szCs w:val="24"/>
        </w:rPr>
        <w:t xml:space="preserve">Scope of this application is not just </w:t>
      </w:r>
      <w:r w:rsidR="00EE15A4" w:rsidRPr="00364EDF">
        <w:rPr>
          <w:rFonts w:ascii="Times New Roman" w:hAnsi="Times New Roman" w:cs="Times New Roman"/>
          <w:sz w:val="24"/>
          <w:szCs w:val="24"/>
        </w:rPr>
        <w:t xml:space="preserve">limited to use in our own college KJSCE, but is vast, it can be implemented for many purposes just the conditions of acceptance and rejection changes in different cases for such processes. Currently the main aim of this development is to make use of this application for the actual allotment process for the real life results. </w:t>
      </w:r>
    </w:p>
    <w:p w14:paraId="66A37FDE" w14:textId="77777777" w:rsidR="00364EDF" w:rsidRDefault="00364EDF">
      <w:pPr>
        <w:rPr>
          <w:rFonts w:ascii="Times New Roman" w:eastAsiaTheme="majorEastAsia" w:hAnsi="Times New Roman" w:cs="Times New Roman"/>
          <w:caps/>
          <w:color w:val="007789" w:themeColor="accent1" w:themeShade="BF"/>
          <w:sz w:val="24"/>
        </w:rPr>
      </w:pPr>
      <w:r>
        <w:rPr>
          <w:rFonts w:ascii="Times New Roman" w:hAnsi="Times New Roman" w:cs="Times New Roman"/>
        </w:rPr>
        <w:br w:type="page"/>
      </w:r>
    </w:p>
    <w:p w14:paraId="4C228793" w14:textId="5CCAAEDF" w:rsidR="00940FB5" w:rsidRPr="00940FB5" w:rsidRDefault="00940FB5" w:rsidP="00940FB5">
      <w:pPr>
        <w:pStyle w:val="Heading2"/>
        <w:rPr>
          <w:rFonts w:ascii="Times New Roman" w:hAnsi="Times New Roman" w:cs="Times New Roman"/>
        </w:rPr>
      </w:pPr>
      <w:r w:rsidRPr="00940FB5">
        <w:rPr>
          <w:rFonts w:ascii="Times New Roman" w:hAnsi="Times New Roman" w:cs="Times New Roman"/>
        </w:rPr>
        <w:lastRenderedPageBreak/>
        <w:t>REFErences</w:t>
      </w:r>
    </w:p>
    <w:p w14:paraId="0D05A1C7" w14:textId="523BAA2F" w:rsidR="00940FB5" w:rsidRPr="00364EDF" w:rsidRDefault="00EE15A4" w:rsidP="00940FB5">
      <w:pPr>
        <w:rPr>
          <w:rFonts w:ascii="Times New Roman" w:hAnsi="Times New Roman" w:cs="Times New Roman"/>
          <w:sz w:val="24"/>
          <w:szCs w:val="24"/>
        </w:rPr>
      </w:pPr>
      <w:r>
        <w:rPr>
          <w:rFonts w:ascii="Times New Roman" w:hAnsi="Times New Roman" w:cs="Times New Roman"/>
        </w:rPr>
        <w:tab/>
      </w:r>
      <w:r w:rsidRPr="00364EDF">
        <w:rPr>
          <w:rFonts w:ascii="Times New Roman" w:hAnsi="Times New Roman" w:cs="Times New Roman"/>
          <w:sz w:val="24"/>
          <w:szCs w:val="24"/>
        </w:rPr>
        <w:t>Development of something cannot take place without references, so here too we have multiple references to the resources that are required to build the application and make the process less erroneous and more efficient.</w:t>
      </w:r>
    </w:p>
    <w:p w14:paraId="55FCA7E3" w14:textId="1EAD3A57" w:rsidR="00EE15A4" w:rsidRPr="00364EDF" w:rsidRDefault="00EE15A4" w:rsidP="00940FB5">
      <w:pPr>
        <w:rPr>
          <w:rFonts w:ascii="Times New Roman" w:hAnsi="Times New Roman" w:cs="Times New Roman"/>
          <w:sz w:val="24"/>
          <w:szCs w:val="24"/>
        </w:rPr>
      </w:pPr>
      <w:r w:rsidRPr="00364EDF">
        <w:rPr>
          <w:rFonts w:ascii="Times New Roman" w:hAnsi="Times New Roman" w:cs="Times New Roman"/>
          <w:sz w:val="24"/>
          <w:szCs w:val="24"/>
        </w:rPr>
        <w:t>Major references are:</w:t>
      </w:r>
    </w:p>
    <w:p w14:paraId="76A3CFE7" w14:textId="1D3F719B" w:rsidR="00EE15A4" w:rsidRPr="00364EDF" w:rsidRDefault="00EE15A4" w:rsidP="00EE15A4">
      <w:pPr>
        <w:pStyle w:val="ListParagraph"/>
        <w:numPr>
          <w:ilvl w:val="0"/>
          <w:numId w:val="16"/>
        </w:numPr>
        <w:rPr>
          <w:rFonts w:ascii="Times New Roman" w:hAnsi="Times New Roman" w:cs="Times New Roman"/>
          <w:sz w:val="24"/>
          <w:szCs w:val="24"/>
        </w:rPr>
      </w:pPr>
      <w:r w:rsidRPr="00364EDF">
        <w:rPr>
          <w:rFonts w:ascii="Times New Roman" w:hAnsi="Times New Roman" w:cs="Times New Roman"/>
          <w:sz w:val="24"/>
          <w:szCs w:val="24"/>
        </w:rPr>
        <w:t>W3SCHOOLS.COM</w:t>
      </w:r>
    </w:p>
    <w:p w14:paraId="25F5FBC3" w14:textId="2358C8C2" w:rsidR="00EE15A4" w:rsidRPr="00364EDF" w:rsidRDefault="00EE15A4" w:rsidP="00EE15A4">
      <w:pPr>
        <w:pStyle w:val="ListParagraph"/>
        <w:numPr>
          <w:ilvl w:val="0"/>
          <w:numId w:val="16"/>
        </w:numPr>
        <w:rPr>
          <w:rFonts w:ascii="Times New Roman" w:hAnsi="Times New Roman" w:cs="Times New Roman"/>
          <w:sz w:val="24"/>
          <w:szCs w:val="24"/>
        </w:rPr>
      </w:pPr>
      <w:r w:rsidRPr="00364EDF">
        <w:rPr>
          <w:rFonts w:ascii="Times New Roman" w:hAnsi="Times New Roman" w:cs="Times New Roman"/>
          <w:sz w:val="24"/>
          <w:szCs w:val="24"/>
        </w:rPr>
        <w:t>STACKOVERFLOW.COM</w:t>
      </w:r>
    </w:p>
    <w:p w14:paraId="201A900C" w14:textId="60DAA627" w:rsidR="00EE15A4" w:rsidRPr="00364EDF" w:rsidRDefault="00EE15A4" w:rsidP="00EE15A4">
      <w:pPr>
        <w:pStyle w:val="ListParagraph"/>
        <w:numPr>
          <w:ilvl w:val="0"/>
          <w:numId w:val="16"/>
        </w:numPr>
        <w:rPr>
          <w:rFonts w:ascii="Times New Roman" w:hAnsi="Times New Roman" w:cs="Times New Roman"/>
          <w:sz w:val="24"/>
          <w:szCs w:val="24"/>
        </w:rPr>
      </w:pPr>
      <w:r w:rsidRPr="00364EDF">
        <w:rPr>
          <w:rFonts w:ascii="Times New Roman" w:hAnsi="Times New Roman" w:cs="Times New Roman"/>
          <w:sz w:val="24"/>
          <w:szCs w:val="24"/>
        </w:rPr>
        <w:t>WIKIPEDIA.ORG</w:t>
      </w:r>
    </w:p>
    <w:p w14:paraId="3F252300" w14:textId="1B9BC408" w:rsidR="00EE15A4" w:rsidRDefault="00364EDF" w:rsidP="00EE15A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YOUTUBE.COM</w:t>
      </w:r>
    </w:p>
    <w:p w14:paraId="41BC1822" w14:textId="69BBE8B8" w:rsidR="00364EDF" w:rsidRDefault="00364EDF" w:rsidP="00EE15A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MATERIALIZE.css</w:t>
      </w:r>
    </w:p>
    <w:p w14:paraId="62A1AD8E" w14:textId="5CD300E1" w:rsidR="004A267A" w:rsidRPr="00364EDF" w:rsidRDefault="00364EDF" w:rsidP="00940FB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jQuery, etc.</w:t>
      </w:r>
      <w:r w:rsidR="004A267A" w:rsidRPr="00364EDF">
        <w:rPr>
          <w:rFonts w:ascii="Times New Roman" w:hAnsi="Times New Roman" w:cs="Times New Roman"/>
        </w:rPr>
        <w:br w:type="page"/>
      </w:r>
    </w:p>
    <w:p w14:paraId="6F8C18D8" w14:textId="1EFE23E3" w:rsidR="004A267A" w:rsidRPr="00940FB5" w:rsidRDefault="00EE15A4" w:rsidP="004A267A">
      <w:pPr>
        <w:pStyle w:val="Heading1"/>
        <w:rPr>
          <w:rFonts w:ascii="Times New Roman" w:hAnsi="Times New Roman" w:cs="Times New Roman"/>
        </w:rPr>
      </w:pPr>
      <w:r>
        <w:rPr>
          <w:rFonts w:ascii="Times New Roman" w:hAnsi="Times New Roman" w:cs="Times New Roman"/>
        </w:rPr>
        <w:lastRenderedPageBreak/>
        <w:t>OVERALL DESCRIPTION</w:t>
      </w:r>
    </w:p>
    <w:p w14:paraId="11655DD3" w14:textId="0D9A4BC6" w:rsidR="004A267A" w:rsidRPr="005A0516" w:rsidRDefault="000E3E1E" w:rsidP="000E3E1E">
      <w:pPr>
        <w:pStyle w:val="ListBullet"/>
        <w:numPr>
          <w:ilvl w:val="0"/>
          <w:numId w:val="0"/>
        </w:numPr>
        <w:ind w:left="720"/>
        <w:rPr>
          <w:rFonts w:ascii="Times New Roman" w:hAnsi="Times New Roman" w:cs="Times New Roman"/>
          <w:sz w:val="24"/>
        </w:rPr>
      </w:pPr>
      <w:r w:rsidRPr="005A0516">
        <w:rPr>
          <w:rFonts w:ascii="Times New Roman" w:hAnsi="Times New Roman" w:cs="Times New Roman"/>
          <w:sz w:val="24"/>
        </w:rPr>
        <w:t xml:space="preserve">There are lot of components in this application, each and every component must work efficiently and must interface with the other components for the efficient and error less functioning of the application. Some of the major modules are as follows: </w:t>
      </w:r>
    </w:p>
    <w:p w14:paraId="78CD1BCD" w14:textId="66DB2706" w:rsidR="004A267A" w:rsidRPr="00940FB5" w:rsidRDefault="00EE15A4" w:rsidP="004A267A">
      <w:pPr>
        <w:pStyle w:val="Heading2"/>
        <w:rPr>
          <w:rFonts w:ascii="Times New Roman" w:hAnsi="Times New Roman" w:cs="Times New Roman"/>
        </w:rPr>
      </w:pPr>
      <w:r>
        <w:rPr>
          <w:rFonts w:ascii="Times New Roman" w:hAnsi="Times New Roman" w:cs="Times New Roman"/>
        </w:rPr>
        <w:t>user interface</w:t>
      </w:r>
    </w:p>
    <w:p w14:paraId="4B83D01C" w14:textId="65415202" w:rsidR="00522D4E" w:rsidRPr="005A0516" w:rsidRDefault="000E3E1E" w:rsidP="000E3E1E">
      <w:pPr>
        <w:rPr>
          <w:rFonts w:ascii="Times New Roman" w:hAnsi="Times New Roman" w:cs="Times New Roman"/>
          <w:sz w:val="24"/>
        </w:rPr>
      </w:pPr>
      <w:r>
        <w:rPr>
          <w:rFonts w:ascii="Times New Roman" w:hAnsi="Times New Roman" w:cs="Times New Roman"/>
        </w:rPr>
        <w:tab/>
      </w:r>
      <w:r w:rsidRPr="005A0516">
        <w:rPr>
          <w:rFonts w:ascii="Times New Roman" w:hAnsi="Times New Roman" w:cs="Times New Roman"/>
          <w:sz w:val="24"/>
        </w:rPr>
        <w:t>Users of the application are of the two type</w:t>
      </w:r>
      <w:r w:rsidR="00522D4E" w:rsidRPr="005A0516">
        <w:rPr>
          <w:rFonts w:ascii="Times New Roman" w:hAnsi="Times New Roman" w:cs="Times New Roman"/>
          <w:sz w:val="24"/>
        </w:rPr>
        <w:t>s,</w:t>
      </w:r>
      <w:r w:rsidRPr="005A0516">
        <w:rPr>
          <w:rFonts w:ascii="Times New Roman" w:hAnsi="Times New Roman" w:cs="Times New Roman"/>
          <w:sz w:val="24"/>
        </w:rPr>
        <w:t xml:space="preserve"> one type is ADMIN type which will have authority to change the settings of the application and manage the application as required. Second type of users are </w:t>
      </w:r>
      <w:r w:rsidR="00522D4E" w:rsidRPr="005A0516">
        <w:rPr>
          <w:rFonts w:ascii="Times New Roman" w:hAnsi="Times New Roman" w:cs="Times New Roman"/>
          <w:sz w:val="24"/>
        </w:rPr>
        <w:t>STUDENT type which can just see the result, fill the form and browse the content, no other stings are exposed to the students.</w:t>
      </w:r>
    </w:p>
    <w:p w14:paraId="15F3F3B7" w14:textId="6280FF13" w:rsidR="00522D4E" w:rsidRPr="005A0516" w:rsidRDefault="00522D4E" w:rsidP="000E3E1E">
      <w:pPr>
        <w:rPr>
          <w:rFonts w:ascii="Times New Roman" w:hAnsi="Times New Roman" w:cs="Times New Roman"/>
          <w:sz w:val="24"/>
        </w:rPr>
      </w:pPr>
      <w:r w:rsidRPr="005A0516">
        <w:rPr>
          <w:rFonts w:ascii="Times New Roman" w:hAnsi="Times New Roman" w:cs="Times New Roman"/>
          <w:sz w:val="24"/>
        </w:rPr>
        <w:tab/>
        <w:t>Users can interact with the system with the help of mouse and keyboard as well as touch input, the website is optimized even for mobile devices, this enables users to perform the required tasks on the go.</w:t>
      </w:r>
    </w:p>
    <w:p w14:paraId="721F17E9" w14:textId="5BABB732" w:rsidR="00EE15A4" w:rsidRPr="00940FB5" w:rsidRDefault="000E3E1E" w:rsidP="00EE15A4">
      <w:pPr>
        <w:pStyle w:val="Heading2"/>
        <w:rPr>
          <w:rFonts w:ascii="Times New Roman" w:hAnsi="Times New Roman" w:cs="Times New Roman"/>
        </w:rPr>
      </w:pPr>
      <w:r>
        <w:rPr>
          <w:rFonts w:ascii="Times New Roman" w:hAnsi="Times New Roman" w:cs="Times New Roman"/>
        </w:rPr>
        <w:t xml:space="preserve">hardware </w:t>
      </w:r>
      <w:r w:rsidR="00522D4E">
        <w:rPr>
          <w:rFonts w:ascii="Times New Roman" w:hAnsi="Times New Roman" w:cs="Times New Roman"/>
        </w:rPr>
        <w:t>REQUIREMENTS</w:t>
      </w:r>
    </w:p>
    <w:p w14:paraId="2DC56BF9" w14:textId="3A675F5E" w:rsidR="00EE15A4" w:rsidRPr="005A0516" w:rsidRDefault="00522D4E" w:rsidP="00522D4E">
      <w:pPr>
        <w:pStyle w:val="ListParagraph"/>
        <w:numPr>
          <w:ilvl w:val="0"/>
          <w:numId w:val="17"/>
        </w:numPr>
        <w:rPr>
          <w:rFonts w:ascii="Times New Roman" w:hAnsi="Times New Roman" w:cs="Times New Roman"/>
          <w:sz w:val="24"/>
        </w:rPr>
      </w:pPr>
      <w:r w:rsidRPr="005A0516">
        <w:rPr>
          <w:rFonts w:ascii="Times New Roman" w:hAnsi="Times New Roman" w:cs="Times New Roman"/>
          <w:sz w:val="24"/>
        </w:rPr>
        <w:t>A computing device which can access the internet.</w:t>
      </w:r>
    </w:p>
    <w:p w14:paraId="2AC2746A" w14:textId="58ECE9D5" w:rsidR="00522D4E" w:rsidRPr="005A0516" w:rsidRDefault="00522D4E" w:rsidP="00522D4E">
      <w:pPr>
        <w:pStyle w:val="ListParagraph"/>
        <w:numPr>
          <w:ilvl w:val="0"/>
          <w:numId w:val="17"/>
        </w:numPr>
        <w:rPr>
          <w:rFonts w:ascii="Times New Roman" w:hAnsi="Times New Roman" w:cs="Times New Roman"/>
          <w:sz w:val="24"/>
        </w:rPr>
      </w:pPr>
      <w:r w:rsidRPr="005A0516">
        <w:rPr>
          <w:rFonts w:ascii="Times New Roman" w:hAnsi="Times New Roman" w:cs="Times New Roman"/>
          <w:sz w:val="24"/>
        </w:rPr>
        <w:t>Server to serve the requests of the users and store and manipulate the database.</w:t>
      </w:r>
    </w:p>
    <w:p w14:paraId="78A912CA" w14:textId="1B9251CF" w:rsidR="00EE15A4" w:rsidRPr="00940FB5" w:rsidRDefault="000E3E1E" w:rsidP="00EE15A4">
      <w:pPr>
        <w:pStyle w:val="Heading2"/>
        <w:rPr>
          <w:rFonts w:ascii="Times New Roman" w:hAnsi="Times New Roman" w:cs="Times New Roman"/>
        </w:rPr>
      </w:pPr>
      <w:r>
        <w:rPr>
          <w:rFonts w:ascii="Times New Roman" w:hAnsi="Times New Roman" w:cs="Times New Roman"/>
        </w:rPr>
        <w:t xml:space="preserve">software </w:t>
      </w:r>
      <w:r w:rsidR="00522D4E">
        <w:rPr>
          <w:rFonts w:ascii="Times New Roman" w:hAnsi="Times New Roman" w:cs="Times New Roman"/>
        </w:rPr>
        <w:t>REQUIREMENTS</w:t>
      </w:r>
    </w:p>
    <w:p w14:paraId="57B351F5" w14:textId="34948990" w:rsidR="00EE15A4" w:rsidRPr="005A0516" w:rsidRDefault="00737C04" w:rsidP="00522D4E">
      <w:pPr>
        <w:pStyle w:val="ListParagraph"/>
        <w:numPr>
          <w:ilvl w:val="0"/>
          <w:numId w:val="19"/>
        </w:numPr>
        <w:rPr>
          <w:rFonts w:ascii="Times New Roman" w:hAnsi="Times New Roman" w:cs="Times New Roman"/>
          <w:sz w:val="24"/>
        </w:rPr>
      </w:pPr>
      <w:r w:rsidRPr="005A0516">
        <w:rPr>
          <w:rFonts w:ascii="Times New Roman" w:hAnsi="Times New Roman" w:cs="Times New Roman"/>
          <w:sz w:val="24"/>
        </w:rPr>
        <w:t>Proper operating system installed on the system.</w:t>
      </w:r>
    </w:p>
    <w:p w14:paraId="416E26A4" w14:textId="29344115" w:rsidR="00737C04" w:rsidRPr="005A0516" w:rsidRDefault="00737C04" w:rsidP="00522D4E">
      <w:pPr>
        <w:pStyle w:val="ListParagraph"/>
        <w:numPr>
          <w:ilvl w:val="0"/>
          <w:numId w:val="19"/>
        </w:numPr>
        <w:rPr>
          <w:rFonts w:ascii="Times New Roman" w:hAnsi="Times New Roman" w:cs="Times New Roman"/>
          <w:sz w:val="24"/>
        </w:rPr>
      </w:pPr>
      <w:r w:rsidRPr="005A0516">
        <w:rPr>
          <w:rFonts w:ascii="Times New Roman" w:hAnsi="Times New Roman" w:cs="Times New Roman"/>
          <w:sz w:val="24"/>
        </w:rPr>
        <w:t>A web browser which supports latest web technologies.</w:t>
      </w:r>
    </w:p>
    <w:p w14:paraId="03FF0EF7" w14:textId="35347AEF" w:rsidR="00EE15A4" w:rsidRPr="00940FB5" w:rsidRDefault="000E3E1E" w:rsidP="00EE15A4">
      <w:pPr>
        <w:pStyle w:val="Heading2"/>
        <w:rPr>
          <w:rFonts w:ascii="Times New Roman" w:hAnsi="Times New Roman" w:cs="Times New Roman"/>
        </w:rPr>
      </w:pPr>
      <w:r>
        <w:rPr>
          <w:rFonts w:ascii="Times New Roman" w:hAnsi="Times New Roman" w:cs="Times New Roman"/>
        </w:rPr>
        <w:t>website requirement</w:t>
      </w:r>
    </w:p>
    <w:p w14:paraId="7D2B8EB0" w14:textId="49A86161" w:rsidR="00737C04" w:rsidRPr="005A0516" w:rsidRDefault="00737C04" w:rsidP="00737C04">
      <w:pPr>
        <w:pStyle w:val="ListParagraph"/>
        <w:numPr>
          <w:ilvl w:val="0"/>
          <w:numId w:val="24"/>
        </w:numPr>
        <w:rPr>
          <w:rFonts w:ascii="Times New Roman" w:hAnsi="Times New Roman" w:cs="Times New Roman"/>
          <w:sz w:val="24"/>
        </w:rPr>
      </w:pPr>
      <w:r w:rsidRPr="005A0516">
        <w:rPr>
          <w:sz w:val="24"/>
        </w:rPr>
        <w:t xml:space="preserve"> A web browser supporting the latest web technologies for security purpose.</w:t>
      </w:r>
    </w:p>
    <w:p w14:paraId="39F9B6FC" w14:textId="77777777" w:rsidR="00737C04" w:rsidRPr="005A0516" w:rsidRDefault="00737C04" w:rsidP="00737C04">
      <w:pPr>
        <w:pStyle w:val="ListParagraph"/>
        <w:numPr>
          <w:ilvl w:val="0"/>
          <w:numId w:val="24"/>
        </w:numPr>
        <w:rPr>
          <w:rFonts w:ascii="Times New Roman" w:hAnsi="Times New Roman" w:cs="Times New Roman"/>
          <w:sz w:val="24"/>
        </w:rPr>
      </w:pPr>
      <w:r w:rsidRPr="005A0516">
        <w:rPr>
          <w:sz w:val="24"/>
        </w:rPr>
        <w:t>A JavaScript enabled browser.</w:t>
      </w:r>
    </w:p>
    <w:p w14:paraId="75453D03" w14:textId="758E3D6A" w:rsidR="004A267A" w:rsidRPr="00737C04" w:rsidRDefault="00737C04" w:rsidP="00737C04">
      <w:pPr>
        <w:pStyle w:val="ListParagraph"/>
        <w:numPr>
          <w:ilvl w:val="0"/>
          <w:numId w:val="24"/>
        </w:numPr>
        <w:rPr>
          <w:rFonts w:ascii="Times New Roman" w:hAnsi="Times New Roman" w:cs="Times New Roman"/>
        </w:rPr>
      </w:pPr>
      <w:r w:rsidRPr="005A0516">
        <w:rPr>
          <w:sz w:val="24"/>
        </w:rPr>
        <w:t>Active and consistent INTERNET CONNECTION with the minimum speed of 512kbps for smooth operations.</w:t>
      </w:r>
      <w:r w:rsidR="004A267A" w:rsidRPr="00737C04">
        <w:rPr>
          <w:rFonts w:ascii="Times New Roman" w:hAnsi="Times New Roman" w:cs="Times New Roman"/>
        </w:rPr>
        <w:br w:type="page"/>
      </w:r>
    </w:p>
    <w:p w14:paraId="7C4297B8" w14:textId="63F54CA7" w:rsidR="004A267A" w:rsidRPr="00940FB5" w:rsidRDefault="000E3E1E" w:rsidP="004A267A">
      <w:pPr>
        <w:pStyle w:val="Heading1"/>
        <w:rPr>
          <w:rFonts w:ascii="Times New Roman" w:hAnsi="Times New Roman" w:cs="Times New Roman"/>
        </w:rPr>
      </w:pPr>
      <w:r>
        <w:rPr>
          <w:rFonts w:ascii="Times New Roman" w:hAnsi="Times New Roman" w:cs="Times New Roman"/>
        </w:rPr>
        <w:lastRenderedPageBreak/>
        <w:t>PRODUCT(SOFTWARE) FEATURES</w:t>
      </w:r>
    </w:p>
    <w:p w14:paraId="67F7C816" w14:textId="42980ABF" w:rsidR="004A267A" w:rsidRPr="005A0516" w:rsidRDefault="00737C04" w:rsidP="00737C04">
      <w:pPr>
        <w:pStyle w:val="ListBullet"/>
        <w:numPr>
          <w:ilvl w:val="0"/>
          <w:numId w:val="0"/>
        </w:numPr>
        <w:ind w:left="720"/>
        <w:rPr>
          <w:rFonts w:ascii="Times New Roman" w:hAnsi="Times New Roman" w:cs="Times New Roman"/>
          <w:sz w:val="24"/>
        </w:rPr>
      </w:pPr>
      <w:r w:rsidRPr="005A0516">
        <w:rPr>
          <w:rFonts w:ascii="Times New Roman" w:hAnsi="Times New Roman" w:cs="Times New Roman"/>
          <w:sz w:val="24"/>
        </w:rPr>
        <w:t>The newly developed applications have number of useful features and would be added in the further releases, some of the core features are listed below:</w:t>
      </w:r>
    </w:p>
    <w:p w14:paraId="27C3CF55" w14:textId="0BFF39FC" w:rsidR="004A267A" w:rsidRPr="00940FB5" w:rsidRDefault="000E3E1E" w:rsidP="004A267A">
      <w:pPr>
        <w:pStyle w:val="Heading2"/>
        <w:rPr>
          <w:rFonts w:ascii="Times New Roman" w:hAnsi="Times New Roman" w:cs="Times New Roman"/>
        </w:rPr>
      </w:pPr>
      <w:r>
        <w:rPr>
          <w:rFonts w:ascii="Times New Roman" w:hAnsi="Times New Roman" w:cs="Times New Roman"/>
        </w:rPr>
        <w:t>navigation</w:t>
      </w:r>
    </w:p>
    <w:p w14:paraId="28315681" w14:textId="006EBCC1" w:rsidR="00DA2910" w:rsidRPr="00940FB5" w:rsidRDefault="00737C04" w:rsidP="00ED4E4B">
      <w:pPr>
        <w:rPr>
          <w:rFonts w:ascii="Times New Roman" w:hAnsi="Times New Roman" w:cs="Times New Roman"/>
        </w:rPr>
      </w:pPr>
      <w:r>
        <w:rPr>
          <w:rFonts w:ascii="Times New Roman" w:hAnsi="Times New Roman" w:cs="Times New Roman"/>
        </w:rPr>
        <w:tab/>
      </w:r>
      <w:r w:rsidRPr="005A0516">
        <w:rPr>
          <w:rFonts w:ascii="Times New Roman" w:hAnsi="Times New Roman" w:cs="Times New Roman"/>
          <w:sz w:val="24"/>
        </w:rPr>
        <w:t>The basic feature of any application that decides it’s usability is the NAVIGATION, how simple and logical the navigation of the app is, this all parameters decide the usability of the application.</w:t>
      </w:r>
      <w:r w:rsidR="00ED4E4B" w:rsidRPr="005A0516">
        <w:rPr>
          <w:rFonts w:ascii="Times New Roman" w:hAnsi="Times New Roman" w:cs="Times New Roman"/>
          <w:sz w:val="24"/>
        </w:rPr>
        <w:t xml:space="preserve"> </w:t>
      </w:r>
      <w:r w:rsidR="00DA2910" w:rsidRPr="005A0516">
        <w:rPr>
          <w:rFonts w:ascii="Times New Roman" w:hAnsi="Times New Roman" w:cs="Times New Roman"/>
          <w:sz w:val="24"/>
        </w:rPr>
        <w:t>Developers have tried their best to keep the navigation more logical and not too complicated, such as clicking the pie button to get the list of all the sections, on clicking/touching the name of particular section, that particular section is loaded.</w:t>
      </w:r>
    </w:p>
    <w:p w14:paraId="417F884F" w14:textId="1A2F960B" w:rsidR="000E3E1E" w:rsidRPr="00940FB5" w:rsidRDefault="000E3E1E" w:rsidP="000E3E1E">
      <w:pPr>
        <w:pStyle w:val="Heading2"/>
        <w:rPr>
          <w:rFonts w:ascii="Times New Roman" w:hAnsi="Times New Roman" w:cs="Times New Roman"/>
        </w:rPr>
      </w:pPr>
      <w:r>
        <w:rPr>
          <w:rFonts w:ascii="Times New Roman" w:hAnsi="Times New Roman" w:cs="Times New Roman"/>
        </w:rPr>
        <w:t>aesthetic layout</w:t>
      </w:r>
    </w:p>
    <w:p w14:paraId="11F4894D" w14:textId="5A539CF9" w:rsidR="000E3E1E" w:rsidRDefault="00DA2910" w:rsidP="00DA2910">
      <w:pPr>
        <w:rPr>
          <w:rFonts w:ascii="Times New Roman" w:hAnsi="Times New Roman" w:cs="Times New Roman"/>
        </w:rPr>
      </w:pPr>
      <w:r>
        <w:rPr>
          <w:rFonts w:ascii="Times New Roman" w:hAnsi="Times New Roman" w:cs="Times New Roman"/>
        </w:rPr>
        <w:tab/>
      </w:r>
      <w:r w:rsidRPr="005A0516">
        <w:rPr>
          <w:rFonts w:ascii="Times New Roman" w:hAnsi="Times New Roman" w:cs="Times New Roman"/>
          <w:sz w:val="24"/>
        </w:rPr>
        <w:t xml:space="preserve">Layout of the website is optimized for all the form factors of the devices as well as the </w:t>
      </w:r>
      <w:r w:rsidR="00ED4E4B" w:rsidRPr="005A0516">
        <w:rPr>
          <w:rFonts w:ascii="Times New Roman" w:hAnsi="Times New Roman" w:cs="Times New Roman"/>
          <w:sz w:val="24"/>
        </w:rPr>
        <w:t>most popular screen sizes, so that the application can be used by any device user owns which satisfies the minimum requirement to use the application. Layout is dynamic so that if the size of the windows is changed then the elements on the page will re adjust themselves to make sense rather than randomly settling.</w:t>
      </w:r>
    </w:p>
    <w:p w14:paraId="789E1D58" w14:textId="480C2052" w:rsidR="000E3E1E" w:rsidRPr="00940FB5" w:rsidRDefault="000E3E1E" w:rsidP="000E3E1E">
      <w:pPr>
        <w:pStyle w:val="Heading2"/>
        <w:rPr>
          <w:rFonts w:ascii="Times New Roman" w:hAnsi="Times New Roman" w:cs="Times New Roman"/>
        </w:rPr>
      </w:pPr>
      <w:r>
        <w:rPr>
          <w:rFonts w:ascii="Times New Roman" w:hAnsi="Times New Roman" w:cs="Times New Roman"/>
        </w:rPr>
        <w:t>effective graphic design</w:t>
      </w:r>
    </w:p>
    <w:p w14:paraId="060CAD1E" w14:textId="719B6AED" w:rsidR="000E3E1E" w:rsidRDefault="00ED4E4B" w:rsidP="00ED4E4B">
      <w:pPr>
        <w:rPr>
          <w:rFonts w:ascii="Times New Roman" w:hAnsi="Times New Roman" w:cs="Times New Roman"/>
        </w:rPr>
      </w:pPr>
      <w:r w:rsidRPr="005A0516">
        <w:rPr>
          <w:rFonts w:ascii="Times New Roman" w:hAnsi="Times New Roman" w:cs="Times New Roman"/>
          <w:sz w:val="24"/>
        </w:rPr>
        <w:tab/>
        <w:t>Logical and interactive graphics are used throughout the website to make the website more intuitive and interactive, and the statistical data is also displayed using the graphical charts and graphs to make t</w:t>
      </w:r>
      <w:r w:rsidR="009F39BF" w:rsidRPr="005A0516">
        <w:rPr>
          <w:rFonts w:ascii="Times New Roman" w:hAnsi="Times New Roman" w:cs="Times New Roman"/>
          <w:sz w:val="24"/>
        </w:rPr>
        <w:t>he data more understandable</w:t>
      </w:r>
      <w:r w:rsidR="009F39BF">
        <w:rPr>
          <w:rFonts w:ascii="Times New Roman" w:hAnsi="Times New Roman" w:cs="Times New Roman"/>
        </w:rPr>
        <w:t>.</w:t>
      </w:r>
    </w:p>
    <w:p w14:paraId="372AFA69" w14:textId="0F36787D" w:rsidR="000E3E1E" w:rsidRPr="00940FB5" w:rsidRDefault="000E3E1E" w:rsidP="000E3E1E">
      <w:pPr>
        <w:pStyle w:val="Heading2"/>
        <w:rPr>
          <w:rFonts w:ascii="Times New Roman" w:hAnsi="Times New Roman" w:cs="Times New Roman"/>
        </w:rPr>
      </w:pPr>
      <w:r>
        <w:rPr>
          <w:rFonts w:ascii="Times New Roman" w:hAnsi="Times New Roman" w:cs="Times New Roman"/>
        </w:rPr>
        <w:t>self explanation</w:t>
      </w:r>
    </w:p>
    <w:p w14:paraId="2840C256" w14:textId="531B8731" w:rsidR="000E3E1E" w:rsidRPr="005A0516" w:rsidRDefault="009F39BF" w:rsidP="009F39BF">
      <w:pPr>
        <w:rPr>
          <w:rFonts w:ascii="Times New Roman" w:hAnsi="Times New Roman" w:cs="Times New Roman"/>
          <w:sz w:val="24"/>
        </w:rPr>
      </w:pPr>
      <w:r>
        <w:rPr>
          <w:rFonts w:ascii="Times New Roman" w:hAnsi="Times New Roman" w:cs="Times New Roman"/>
        </w:rPr>
        <w:tab/>
      </w:r>
      <w:r w:rsidRPr="005A0516">
        <w:rPr>
          <w:rFonts w:ascii="Times New Roman" w:hAnsi="Times New Roman" w:cs="Times New Roman"/>
          <w:sz w:val="24"/>
        </w:rPr>
        <w:t xml:space="preserve">The website or </w:t>
      </w:r>
      <w:r w:rsidR="005A0516" w:rsidRPr="005A0516">
        <w:rPr>
          <w:rFonts w:ascii="Times New Roman" w:hAnsi="Times New Roman" w:cs="Times New Roman"/>
          <w:sz w:val="24"/>
        </w:rPr>
        <w:t>application is pretty much self-explanatory</w:t>
      </w:r>
      <w:r w:rsidRPr="005A0516">
        <w:rPr>
          <w:rFonts w:ascii="Times New Roman" w:hAnsi="Times New Roman" w:cs="Times New Roman"/>
          <w:sz w:val="24"/>
        </w:rPr>
        <w:t>, the language used is not too technical and use of the jargons are controlled to make the website usable by not too technical users, logical layout and graphics make the operations feel more natural and performing the task is simple and a special training is not required.</w:t>
      </w:r>
    </w:p>
    <w:p w14:paraId="55B81793" w14:textId="77777777" w:rsidR="00364EDF" w:rsidRPr="005A0516" w:rsidRDefault="00364EDF" w:rsidP="000E3E1E">
      <w:pPr>
        <w:pStyle w:val="Heading2"/>
        <w:rPr>
          <w:rFonts w:ascii="Times New Roman" w:hAnsi="Times New Roman" w:cs="Times New Roman"/>
          <w:sz w:val="28"/>
        </w:rPr>
      </w:pPr>
    </w:p>
    <w:p w14:paraId="05537530" w14:textId="77777777" w:rsidR="00364EDF" w:rsidRPr="005A0516" w:rsidRDefault="00364EDF" w:rsidP="00364EDF">
      <w:pPr>
        <w:rPr>
          <w:rFonts w:eastAsiaTheme="majorEastAsia"/>
          <w:color w:val="007789" w:themeColor="accent1" w:themeShade="BF"/>
          <w:sz w:val="28"/>
        </w:rPr>
      </w:pPr>
      <w:r w:rsidRPr="005A0516">
        <w:rPr>
          <w:sz w:val="24"/>
        </w:rPr>
        <w:br w:type="page"/>
      </w:r>
    </w:p>
    <w:p w14:paraId="5A1AC05F" w14:textId="126D4742" w:rsidR="000E3E1E" w:rsidRPr="00940FB5" w:rsidRDefault="000E3E1E" w:rsidP="000E3E1E">
      <w:pPr>
        <w:pStyle w:val="Heading2"/>
        <w:rPr>
          <w:rFonts w:ascii="Times New Roman" w:hAnsi="Times New Roman" w:cs="Times New Roman"/>
        </w:rPr>
      </w:pPr>
      <w:r>
        <w:rPr>
          <w:rFonts w:ascii="Times New Roman" w:hAnsi="Times New Roman" w:cs="Times New Roman"/>
        </w:rPr>
        <w:lastRenderedPageBreak/>
        <w:t>logical database requirements</w:t>
      </w:r>
    </w:p>
    <w:p w14:paraId="2C3716A1" w14:textId="2CF43664" w:rsidR="000E3E1E" w:rsidRPr="005A0516" w:rsidRDefault="00364EDF" w:rsidP="00364EDF">
      <w:pPr>
        <w:rPr>
          <w:rFonts w:ascii="Times New Roman" w:hAnsi="Times New Roman" w:cs="Times New Roman"/>
          <w:sz w:val="24"/>
          <w:szCs w:val="24"/>
        </w:rPr>
      </w:pPr>
      <w:r>
        <w:rPr>
          <w:rFonts w:ascii="Times New Roman" w:hAnsi="Times New Roman" w:cs="Times New Roman"/>
        </w:rPr>
        <w:tab/>
      </w:r>
      <w:r w:rsidRPr="005A0516">
        <w:rPr>
          <w:rFonts w:ascii="Times New Roman" w:hAnsi="Times New Roman" w:cs="Times New Roman"/>
          <w:sz w:val="24"/>
          <w:szCs w:val="24"/>
        </w:rPr>
        <w:t>Database is stored and manipulated on the server so the basic requirement of the database is the server.</w:t>
      </w:r>
    </w:p>
    <w:p w14:paraId="1FECFB92" w14:textId="13B6A082" w:rsidR="000E3E1E" w:rsidRPr="005A0516" w:rsidRDefault="000E3E1E" w:rsidP="000E3E1E">
      <w:pPr>
        <w:rPr>
          <w:rFonts w:ascii="Times New Roman" w:hAnsi="Times New Roman" w:cs="Times New Roman"/>
          <w:b/>
          <w:sz w:val="24"/>
          <w:szCs w:val="24"/>
        </w:rPr>
      </w:pPr>
      <w:r w:rsidRPr="005A0516">
        <w:rPr>
          <w:rFonts w:ascii="Times New Roman" w:hAnsi="Times New Roman" w:cs="Times New Roman"/>
          <w:b/>
          <w:sz w:val="24"/>
          <w:szCs w:val="24"/>
          <w:u w:val="single"/>
        </w:rPr>
        <w:t>Database details</w:t>
      </w:r>
      <w:r w:rsidR="00364EDF" w:rsidRPr="005A0516">
        <w:rPr>
          <w:rFonts w:ascii="Times New Roman" w:hAnsi="Times New Roman" w:cs="Times New Roman"/>
          <w:b/>
          <w:sz w:val="24"/>
          <w:szCs w:val="24"/>
        </w:rPr>
        <w:t xml:space="preserve"> :</w:t>
      </w:r>
    </w:p>
    <w:p w14:paraId="5F18AEDC" w14:textId="1BA1B06A" w:rsidR="00364EDF" w:rsidRPr="005A0516" w:rsidRDefault="00364EDF" w:rsidP="00364EDF">
      <w:pPr>
        <w:pStyle w:val="ListParagraph"/>
        <w:numPr>
          <w:ilvl w:val="0"/>
          <w:numId w:val="25"/>
        </w:numPr>
        <w:rPr>
          <w:rFonts w:ascii="Times New Roman" w:hAnsi="Times New Roman" w:cs="Times New Roman"/>
          <w:sz w:val="24"/>
          <w:szCs w:val="24"/>
        </w:rPr>
      </w:pPr>
      <w:r w:rsidRPr="005A0516">
        <w:rPr>
          <w:rFonts w:ascii="Times New Roman" w:hAnsi="Times New Roman" w:cs="Times New Roman"/>
          <w:sz w:val="24"/>
          <w:szCs w:val="24"/>
        </w:rPr>
        <w:t>Database is used to store the login credentials of the user.</w:t>
      </w:r>
    </w:p>
    <w:p w14:paraId="6DFDDE16" w14:textId="54951526" w:rsidR="00364EDF" w:rsidRPr="005A0516" w:rsidRDefault="00364EDF" w:rsidP="00364EDF">
      <w:pPr>
        <w:pStyle w:val="ListParagraph"/>
        <w:numPr>
          <w:ilvl w:val="0"/>
          <w:numId w:val="25"/>
        </w:numPr>
        <w:rPr>
          <w:rFonts w:ascii="Times New Roman" w:hAnsi="Times New Roman" w:cs="Times New Roman"/>
          <w:sz w:val="24"/>
          <w:szCs w:val="24"/>
        </w:rPr>
      </w:pPr>
      <w:r w:rsidRPr="005A0516">
        <w:rPr>
          <w:rFonts w:ascii="Times New Roman" w:hAnsi="Times New Roman" w:cs="Times New Roman"/>
          <w:sz w:val="24"/>
          <w:szCs w:val="24"/>
        </w:rPr>
        <w:t>Details of the students.</w:t>
      </w:r>
    </w:p>
    <w:p w14:paraId="765928D2" w14:textId="4FF58BD4" w:rsidR="00364EDF" w:rsidRPr="005A0516" w:rsidRDefault="00364EDF" w:rsidP="00364EDF">
      <w:pPr>
        <w:pStyle w:val="ListParagraph"/>
        <w:numPr>
          <w:ilvl w:val="0"/>
          <w:numId w:val="25"/>
        </w:numPr>
        <w:rPr>
          <w:rFonts w:ascii="Times New Roman" w:hAnsi="Times New Roman" w:cs="Times New Roman"/>
          <w:sz w:val="24"/>
          <w:szCs w:val="24"/>
        </w:rPr>
      </w:pPr>
      <w:r w:rsidRPr="005A0516">
        <w:rPr>
          <w:rFonts w:ascii="Times New Roman" w:hAnsi="Times New Roman" w:cs="Times New Roman"/>
          <w:sz w:val="24"/>
          <w:szCs w:val="24"/>
        </w:rPr>
        <w:t>Details of the Courses.</w:t>
      </w:r>
    </w:p>
    <w:p w14:paraId="1A021803" w14:textId="31BBE804" w:rsidR="00364EDF" w:rsidRPr="005A0516" w:rsidRDefault="00364EDF" w:rsidP="00364EDF">
      <w:pPr>
        <w:pStyle w:val="ListParagraph"/>
        <w:numPr>
          <w:ilvl w:val="0"/>
          <w:numId w:val="25"/>
        </w:numPr>
        <w:rPr>
          <w:rFonts w:ascii="Times New Roman" w:hAnsi="Times New Roman" w:cs="Times New Roman"/>
          <w:sz w:val="24"/>
          <w:szCs w:val="24"/>
        </w:rPr>
      </w:pPr>
      <w:r w:rsidRPr="005A0516">
        <w:rPr>
          <w:rFonts w:ascii="Times New Roman" w:hAnsi="Times New Roman" w:cs="Times New Roman"/>
          <w:sz w:val="24"/>
          <w:szCs w:val="24"/>
        </w:rPr>
        <w:t>D</w:t>
      </w:r>
      <w:r w:rsidR="005A0516">
        <w:rPr>
          <w:rFonts w:ascii="Times New Roman" w:hAnsi="Times New Roman" w:cs="Times New Roman"/>
          <w:sz w:val="24"/>
          <w:szCs w:val="24"/>
        </w:rPr>
        <w:t>etails of the submitted choices and allotted course.</w:t>
      </w:r>
    </w:p>
    <w:p w14:paraId="0A03E3DE" w14:textId="24478DFB" w:rsidR="00364EDF" w:rsidRPr="005A0516" w:rsidRDefault="000E3E1E" w:rsidP="000E3E1E">
      <w:pPr>
        <w:rPr>
          <w:rFonts w:ascii="Times New Roman" w:hAnsi="Times New Roman" w:cs="Times New Roman"/>
          <w:b/>
          <w:sz w:val="24"/>
          <w:szCs w:val="24"/>
        </w:rPr>
      </w:pPr>
      <w:r w:rsidRPr="005A0516">
        <w:rPr>
          <w:rFonts w:ascii="Times New Roman" w:hAnsi="Times New Roman" w:cs="Times New Roman"/>
          <w:b/>
          <w:sz w:val="24"/>
          <w:szCs w:val="24"/>
          <w:u w:val="single"/>
        </w:rPr>
        <w:t>Database name</w:t>
      </w:r>
      <w:r w:rsidR="00364EDF" w:rsidRPr="005A0516">
        <w:rPr>
          <w:rFonts w:ascii="Times New Roman" w:hAnsi="Times New Roman" w:cs="Times New Roman"/>
          <w:b/>
          <w:sz w:val="24"/>
          <w:szCs w:val="24"/>
        </w:rPr>
        <w:t xml:space="preserve"> : ACAWA</w:t>
      </w:r>
    </w:p>
    <w:p w14:paraId="2EBCD629" w14:textId="77777777" w:rsidR="00B9701F" w:rsidRDefault="00B9701F" w:rsidP="000E3E1E">
      <w:pPr>
        <w:rPr>
          <w:rFonts w:ascii="Times New Roman" w:hAnsi="Times New Roman" w:cs="Times New Roman"/>
          <w:b/>
          <w:sz w:val="24"/>
          <w:szCs w:val="24"/>
          <w:u w:val="single"/>
        </w:rPr>
      </w:pPr>
    </w:p>
    <w:p w14:paraId="3A2F4687" w14:textId="77777777" w:rsidR="00B9701F" w:rsidRDefault="00B9701F" w:rsidP="000E3E1E">
      <w:pPr>
        <w:rPr>
          <w:rFonts w:ascii="Times New Roman" w:hAnsi="Times New Roman" w:cs="Times New Roman"/>
          <w:b/>
          <w:sz w:val="24"/>
          <w:szCs w:val="24"/>
          <w:u w:val="single"/>
        </w:rPr>
      </w:pPr>
    </w:p>
    <w:p w14:paraId="5255E4B6" w14:textId="77777777" w:rsidR="00B9701F" w:rsidRDefault="00B9701F" w:rsidP="000E3E1E">
      <w:pPr>
        <w:rPr>
          <w:rFonts w:ascii="Times New Roman" w:hAnsi="Times New Roman" w:cs="Times New Roman"/>
          <w:b/>
          <w:sz w:val="24"/>
          <w:szCs w:val="24"/>
          <w:u w:val="single"/>
        </w:rPr>
      </w:pPr>
    </w:p>
    <w:p w14:paraId="09FB2C20" w14:textId="77777777" w:rsidR="00B9701F" w:rsidRDefault="00B9701F" w:rsidP="000E3E1E">
      <w:pPr>
        <w:rPr>
          <w:rFonts w:ascii="Times New Roman" w:hAnsi="Times New Roman" w:cs="Times New Roman"/>
          <w:b/>
          <w:sz w:val="24"/>
          <w:szCs w:val="24"/>
          <w:u w:val="single"/>
        </w:rPr>
      </w:pPr>
    </w:p>
    <w:p w14:paraId="2FA886EF" w14:textId="77777777" w:rsidR="00B9701F" w:rsidRDefault="00B9701F" w:rsidP="000E3E1E">
      <w:pPr>
        <w:rPr>
          <w:rFonts w:ascii="Times New Roman" w:hAnsi="Times New Roman" w:cs="Times New Roman"/>
          <w:b/>
          <w:sz w:val="24"/>
          <w:szCs w:val="24"/>
          <w:u w:val="single"/>
        </w:rPr>
      </w:pPr>
    </w:p>
    <w:p w14:paraId="2EBFEFBF" w14:textId="77777777" w:rsidR="00B9701F" w:rsidRDefault="00B9701F" w:rsidP="000E3E1E">
      <w:pPr>
        <w:rPr>
          <w:rFonts w:ascii="Times New Roman" w:hAnsi="Times New Roman" w:cs="Times New Roman"/>
          <w:b/>
          <w:sz w:val="24"/>
          <w:szCs w:val="24"/>
          <w:u w:val="single"/>
        </w:rPr>
      </w:pPr>
    </w:p>
    <w:p w14:paraId="6549A3B2" w14:textId="77777777" w:rsidR="00B9701F" w:rsidRDefault="00B9701F" w:rsidP="000E3E1E">
      <w:pPr>
        <w:rPr>
          <w:rFonts w:ascii="Times New Roman" w:hAnsi="Times New Roman" w:cs="Times New Roman"/>
          <w:b/>
          <w:sz w:val="24"/>
          <w:szCs w:val="24"/>
          <w:u w:val="single"/>
        </w:rPr>
      </w:pPr>
    </w:p>
    <w:p w14:paraId="65C4DE27" w14:textId="77777777" w:rsidR="00B9701F" w:rsidRDefault="00B9701F" w:rsidP="000E3E1E">
      <w:pPr>
        <w:rPr>
          <w:rFonts w:ascii="Times New Roman" w:hAnsi="Times New Roman" w:cs="Times New Roman"/>
          <w:b/>
          <w:sz w:val="24"/>
          <w:szCs w:val="24"/>
          <w:u w:val="single"/>
        </w:rPr>
      </w:pPr>
    </w:p>
    <w:p w14:paraId="653472B9" w14:textId="77777777" w:rsidR="00F46E10" w:rsidRDefault="00F46E10" w:rsidP="000E3E1E">
      <w:pPr>
        <w:rPr>
          <w:rFonts w:ascii="Times New Roman" w:hAnsi="Times New Roman" w:cs="Times New Roman"/>
          <w:b/>
          <w:sz w:val="24"/>
          <w:szCs w:val="24"/>
          <w:u w:val="single"/>
        </w:rPr>
      </w:pPr>
    </w:p>
    <w:p w14:paraId="455AFA8B" w14:textId="77777777" w:rsidR="00F46E10" w:rsidRDefault="00F46E10" w:rsidP="000E3E1E">
      <w:pPr>
        <w:rPr>
          <w:rFonts w:ascii="Times New Roman" w:hAnsi="Times New Roman" w:cs="Times New Roman"/>
          <w:b/>
          <w:sz w:val="24"/>
          <w:szCs w:val="24"/>
          <w:u w:val="single"/>
        </w:rPr>
      </w:pPr>
    </w:p>
    <w:p w14:paraId="0934C952" w14:textId="77777777" w:rsidR="00F46E10" w:rsidRDefault="00F46E10" w:rsidP="000E3E1E">
      <w:pPr>
        <w:rPr>
          <w:rFonts w:ascii="Times New Roman" w:hAnsi="Times New Roman" w:cs="Times New Roman"/>
          <w:b/>
          <w:sz w:val="24"/>
          <w:szCs w:val="24"/>
          <w:u w:val="single"/>
        </w:rPr>
      </w:pPr>
    </w:p>
    <w:p w14:paraId="093FB4F9" w14:textId="77777777" w:rsidR="00F46E10" w:rsidRDefault="00F46E10" w:rsidP="000E3E1E">
      <w:pPr>
        <w:rPr>
          <w:rFonts w:ascii="Times New Roman" w:hAnsi="Times New Roman" w:cs="Times New Roman"/>
          <w:b/>
          <w:sz w:val="24"/>
          <w:szCs w:val="24"/>
          <w:u w:val="single"/>
        </w:rPr>
      </w:pPr>
    </w:p>
    <w:p w14:paraId="5FC645F0" w14:textId="77777777" w:rsidR="00F46E10" w:rsidRDefault="00F46E10" w:rsidP="000E3E1E">
      <w:pPr>
        <w:rPr>
          <w:rFonts w:ascii="Times New Roman" w:hAnsi="Times New Roman" w:cs="Times New Roman"/>
          <w:b/>
          <w:sz w:val="24"/>
          <w:szCs w:val="24"/>
          <w:u w:val="single"/>
        </w:rPr>
      </w:pPr>
    </w:p>
    <w:p w14:paraId="794FAB96" w14:textId="77777777" w:rsidR="00F46E10" w:rsidRDefault="00F46E10" w:rsidP="000E3E1E">
      <w:pPr>
        <w:rPr>
          <w:rFonts w:ascii="Times New Roman" w:hAnsi="Times New Roman" w:cs="Times New Roman"/>
          <w:b/>
          <w:sz w:val="24"/>
          <w:szCs w:val="24"/>
          <w:u w:val="single"/>
        </w:rPr>
      </w:pPr>
    </w:p>
    <w:p w14:paraId="3A0377B9" w14:textId="77777777" w:rsidR="00F46E10" w:rsidRDefault="00F46E10" w:rsidP="000E3E1E">
      <w:pPr>
        <w:rPr>
          <w:rFonts w:ascii="Times New Roman" w:hAnsi="Times New Roman" w:cs="Times New Roman"/>
          <w:b/>
          <w:sz w:val="24"/>
          <w:szCs w:val="24"/>
          <w:u w:val="single"/>
        </w:rPr>
      </w:pPr>
    </w:p>
    <w:p w14:paraId="1B9938CC" w14:textId="77777777" w:rsidR="00F46E10" w:rsidRDefault="00F46E10" w:rsidP="000E3E1E">
      <w:pPr>
        <w:rPr>
          <w:rFonts w:ascii="Times New Roman" w:hAnsi="Times New Roman" w:cs="Times New Roman"/>
          <w:b/>
          <w:sz w:val="24"/>
          <w:szCs w:val="24"/>
          <w:u w:val="single"/>
        </w:rPr>
      </w:pPr>
    </w:p>
    <w:p w14:paraId="54A28939" w14:textId="77777777" w:rsidR="00F46E10" w:rsidRDefault="00F46E10" w:rsidP="000E3E1E">
      <w:pPr>
        <w:rPr>
          <w:rFonts w:ascii="Times New Roman" w:hAnsi="Times New Roman" w:cs="Times New Roman"/>
          <w:b/>
          <w:sz w:val="24"/>
          <w:szCs w:val="24"/>
          <w:u w:val="single"/>
        </w:rPr>
      </w:pPr>
    </w:p>
    <w:p w14:paraId="542634AD" w14:textId="77777777" w:rsidR="00F46E10" w:rsidRDefault="00F46E10" w:rsidP="000E3E1E">
      <w:pPr>
        <w:rPr>
          <w:rFonts w:ascii="Times New Roman" w:hAnsi="Times New Roman" w:cs="Times New Roman"/>
          <w:b/>
          <w:sz w:val="24"/>
          <w:szCs w:val="24"/>
          <w:u w:val="single"/>
        </w:rPr>
      </w:pPr>
    </w:p>
    <w:p w14:paraId="23310ACC" w14:textId="77777777" w:rsidR="00364EDF" w:rsidRPr="005A0516" w:rsidRDefault="000E3E1E" w:rsidP="000E3E1E">
      <w:pPr>
        <w:rPr>
          <w:rFonts w:ascii="Times New Roman" w:hAnsi="Times New Roman" w:cs="Times New Roman"/>
          <w:b/>
          <w:sz w:val="24"/>
          <w:szCs w:val="24"/>
        </w:rPr>
      </w:pPr>
      <w:bookmarkStart w:id="5" w:name="_GoBack"/>
      <w:bookmarkEnd w:id="5"/>
      <w:r w:rsidRPr="005A0516">
        <w:rPr>
          <w:rFonts w:ascii="Times New Roman" w:hAnsi="Times New Roman" w:cs="Times New Roman"/>
          <w:b/>
          <w:sz w:val="24"/>
          <w:szCs w:val="24"/>
          <w:u w:val="single"/>
        </w:rPr>
        <w:lastRenderedPageBreak/>
        <w:t>Tables and relations</w:t>
      </w:r>
      <w:r w:rsidR="00364EDF" w:rsidRPr="005A0516">
        <w:rPr>
          <w:rFonts w:ascii="Times New Roman" w:hAnsi="Times New Roman" w:cs="Times New Roman"/>
          <w:b/>
          <w:sz w:val="24"/>
          <w:szCs w:val="24"/>
        </w:rPr>
        <w:t xml:space="preserve"> :</w:t>
      </w:r>
    </w:p>
    <w:p w14:paraId="62589262" w14:textId="56509D1A" w:rsidR="00364EDF" w:rsidRDefault="00ED6065" w:rsidP="000E3E1E">
      <w:pPr>
        <w:rPr>
          <w:rFonts w:ascii="Times New Roman" w:hAnsi="Times New Roman" w:cs="Times New Roman"/>
          <w:b/>
        </w:rPr>
      </w:pPr>
      <w:r>
        <w:rPr>
          <w:noProof/>
        </w:rPr>
        <w:drawing>
          <wp:inline distT="0" distB="0" distL="0" distR="0" wp14:anchorId="6DA7E32E" wp14:editId="6758A0A7">
            <wp:extent cx="5486400" cy="5859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859780"/>
                    </a:xfrm>
                    <a:prstGeom prst="rect">
                      <a:avLst/>
                    </a:prstGeom>
                  </pic:spPr>
                </pic:pic>
              </a:graphicData>
            </a:graphic>
          </wp:inline>
        </w:drawing>
      </w:r>
    </w:p>
    <w:p w14:paraId="7A53ECD0" w14:textId="44B80304" w:rsidR="004A267A" w:rsidRPr="00364EDF" w:rsidRDefault="004A267A" w:rsidP="000E3E1E">
      <w:pPr>
        <w:rPr>
          <w:rFonts w:ascii="Times New Roman" w:hAnsi="Times New Roman" w:cs="Times New Roman"/>
          <w:b/>
          <w:u w:val="single"/>
        </w:rPr>
      </w:pPr>
      <w:r w:rsidRPr="00364EDF">
        <w:rPr>
          <w:rFonts w:ascii="Times New Roman" w:hAnsi="Times New Roman" w:cs="Times New Roman"/>
          <w:b/>
          <w:u w:val="single"/>
        </w:rPr>
        <w:br w:type="page"/>
      </w:r>
    </w:p>
    <w:p w14:paraId="00B0DFFA" w14:textId="6DA585D1" w:rsidR="004A267A" w:rsidRPr="00940FB5" w:rsidRDefault="000E3E1E" w:rsidP="004A267A">
      <w:pPr>
        <w:pStyle w:val="Heading1"/>
        <w:rPr>
          <w:rFonts w:ascii="Times New Roman" w:hAnsi="Times New Roman" w:cs="Times New Roman"/>
        </w:rPr>
      </w:pPr>
      <w:r>
        <w:rPr>
          <w:rFonts w:ascii="Times New Roman" w:hAnsi="Times New Roman" w:cs="Times New Roman"/>
        </w:rPr>
        <w:lastRenderedPageBreak/>
        <w:t>SELF-LEARNING COMPONENT</w:t>
      </w:r>
    </w:p>
    <w:p w14:paraId="1C8D2967" w14:textId="5CD7AFDB" w:rsidR="000E3E1E" w:rsidRPr="00CE360D" w:rsidRDefault="00BF1A03" w:rsidP="000E3E1E">
      <w:pPr>
        <w:rPr>
          <w:rFonts w:ascii="Times New Roman" w:hAnsi="Times New Roman" w:cs="Times New Roman"/>
          <w:sz w:val="28"/>
        </w:rPr>
      </w:pPr>
      <w:r w:rsidRPr="00CE360D">
        <w:rPr>
          <w:rFonts w:ascii="Times New Roman" w:hAnsi="Times New Roman" w:cs="Times New Roman"/>
          <w:sz w:val="28"/>
        </w:rPr>
        <w:t>AJAX</w:t>
      </w:r>
    </w:p>
    <w:p w14:paraId="59824FB4" w14:textId="33B43124" w:rsidR="000761A5" w:rsidRDefault="000761A5" w:rsidP="000E3E1E">
      <w:pPr>
        <w:rPr>
          <w:rFonts w:ascii="Times New Roman" w:hAnsi="Times New Roman" w:cs="Times New Roman"/>
          <w:sz w:val="24"/>
        </w:rPr>
      </w:pPr>
      <w:r>
        <w:rPr>
          <w:rFonts w:ascii="Times New Roman" w:hAnsi="Times New Roman" w:cs="Times New Roman"/>
          <w:sz w:val="24"/>
        </w:rPr>
        <w:t>AJAX is used to dynamically change page’s content after it has been loaded. After a page has been loaded, JavaScript or JQuery function is designed to send queries to another PHP page and communicate with it.</w:t>
      </w:r>
      <w:r w:rsidR="00CE360D">
        <w:rPr>
          <w:rFonts w:ascii="Times New Roman" w:hAnsi="Times New Roman" w:cs="Times New Roman"/>
          <w:sz w:val="24"/>
        </w:rPr>
        <w:t xml:space="preserve"> The result obtained from another page is manipulated and accordingly displayed on this page.</w:t>
      </w:r>
    </w:p>
    <w:p w14:paraId="5861F9EA" w14:textId="501BB930" w:rsidR="00BF1A03" w:rsidRDefault="000761A5" w:rsidP="000E3E1E">
      <w:pPr>
        <w:rPr>
          <w:sz w:val="24"/>
        </w:rPr>
      </w:pPr>
      <w:r>
        <w:rPr>
          <w:sz w:val="24"/>
        </w:rPr>
        <w:t xml:space="preserve">The syntax and concept of </w:t>
      </w:r>
      <w:r w:rsidR="00BF1A03">
        <w:rPr>
          <w:sz w:val="24"/>
        </w:rPr>
        <w:t>AJAX was learnt from</w:t>
      </w:r>
      <w:r>
        <w:rPr>
          <w:sz w:val="24"/>
        </w:rPr>
        <w:t xml:space="preserve"> W3Schools</w:t>
      </w:r>
      <w:r w:rsidR="00BF1A03">
        <w:rPr>
          <w:sz w:val="24"/>
        </w:rPr>
        <w:t xml:space="preserve"> the</w:t>
      </w:r>
      <w:r>
        <w:rPr>
          <w:sz w:val="24"/>
        </w:rPr>
        <w:t xml:space="preserve"> official API</w:t>
      </w:r>
      <w:r w:rsidR="00BF1A03">
        <w:rPr>
          <w:sz w:val="24"/>
        </w:rPr>
        <w:t xml:space="preserve"> documentation of </w:t>
      </w:r>
      <w:r>
        <w:rPr>
          <w:sz w:val="24"/>
        </w:rPr>
        <w:t>JQuery AJAX.</w:t>
      </w:r>
    </w:p>
    <w:p w14:paraId="529C4200" w14:textId="4D328851" w:rsidR="000761A5" w:rsidRDefault="00CE360D" w:rsidP="000E3E1E">
      <w:pPr>
        <w:rPr>
          <w:sz w:val="24"/>
        </w:rPr>
      </w:pPr>
      <w:r>
        <w:rPr>
          <w:sz w:val="24"/>
        </w:rPr>
        <w:t>AJAX</w:t>
      </w:r>
      <w:r w:rsidR="000761A5">
        <w:rPr>
          <w:sz w:val="24"/>
        </w:rPr>
        <w:t xml:space="preserve"> has been used in the following pages in our website:</w:t>
      </w:r>
    </w:p>
    <w:p w14:paraId="24433C26" w14:textId="0A2AE3AD" w:rsidR="000761A5" w:rsidRDefault="00CE360D" w:rsidP="000761A5">
      <w:pPr>
        <w:pStyle w:val="ListParagraph"/>
        <w:numPr>
          <w:ilvl w:val="0"/>
          <w:numId w:val="26"/>
        </w:numPr>
        <w:rPr>
          <w:sz w:val="24"/>
        </w:rPr>
      </w:pPr>
      <w:r>
        <w:rPr>
          <w:sz w:val="24"/>
        </w:rPr>
        <w:t>DeleteThisImportChoices.php</w:t>
      </w:r>
    </w:p>
    <w:p w14:paraId="2C37C4B3" w14:textId="5D2BE549" w:rsidR="00CE360D" w:rsidRDefault="00CE360D" w:rsidP="000761A5">
      <w:pPr>
        <w:pStyle w:val="ListParagraph"/>
        <w:numPr>
          <w:ilvl w:val="0"/>
          <w:numId w:val="26"/>
        </w:numPr>
        <w:rPr>
          <w:sz w:val="24"/>
        </w:rPr>
      </w:pPr>
      <w:r>
        <w:rPr>
          <w:sz w:val="24"/>
        </w:rPr>
        <w:t>ImportData.php</w:t>
      </w:r>
    </w:p>
    <w:p w14:paraId="780814C2" w14:textId="02031E2D" w:rsidR="00CE360D" w:rsidRDefault="00CE360D" w:rsidP="000761A5">
      <w:pPr>
        <w:pStyle w:val="ListParagraph"/>
        <w:numPr>
          <w:ilvl w:val="0"/>
          <w:numId w:val="26"/>
        </w:numPr>
        <w:rPr>
          <w:sz w:val="24"/>
        </w:rPr>
      </w:pPr>
      <w:r>
        <w:rPr>
          <w:sz w:val="24"/>
        </w:rPr>
        <w:t>MailReminder.php</w:t>
      </w:r>
    </w:p>
    <w:p w14:paraId="4CA95C52" w14:textId="0375B935" w:rsidR="00CE360D" w:rsidRPr="000761A5" w:rsidRDefault="00CE360D" w:rsidP="000761A5">
      <w:pPr>
        <w:pStyle w:val="ListParagraph"/>
        <w:numPr>
          <w:ilvl w:val="0"/>
          <w:numId w:val="26"/>
        </w:numPr>
        <w:rPr>
          <w:sz w:val="24"/>
        </w:rPr>
      </w:pPr>
      <w:r>
        <w:rPr>
          <w:sz w:val="24"/>
        </w:rPr>
        <w:t>Results.php</w:t>
      </w:r>
    </w:p>
    <w:p w14:paraId="489579B4" w14:textId="46ECE937" w:rsidR="004A267A" w:rsidRPr="00940FB5" w:rsidRDefault="004A267A" w:rsidP="004A267A">
      <w:pPr>
        <w:rPr>
          <w:rFonts w:ascii="Times New Roman" w:hAnsi="Times New Roman" w:cs="Times New Roman"/>
        </w:rPr>
      </w:pPr>
    </w:p>
    <w:p w14:paraId="296AB9B2" w14:textId="77777777" w:rsidR="009F39BF" w:rsidRPr="00940FB5" w:rsidRDefault="009F39BF" w:rsidP="004A267A">
      <w:pPr>
        <w:rPr>
          <w:rFonts w:ascii="Times New Roman" w:hAnsi="Times New Roman" w:cs="Times New Roman"/>
        </w:rPr>
      </w:pPr>
    </w:p>
    <w:sectPr w:rsidR="009F39BF" w:rsidRPr="00940FB5">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2847A" w14:textId="77777777" w:rsidR="009F39BF" w:rsidRDefault="009F39BF" w:rsidP="00C6554A">
      <w:pPr>
        <w:spacing w:before="0" w:after="0" w:line="240" w:lineRule="auto"/>
      </w:pPr>
      <w:r>
        <w:separator/>
      </w:r>
    </w:p>
  </w:endnote>
  <w:endnote w:type="continuationSeparator" w:id="0">
    <w:p w14:paraId="619D5B0C" w14:textId="77777777" w:rsidR="009F39BF" w:rsidRDefault="009F39B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9D3C3" w14:textId="7182E8F7" w:rsidR="009F39BF" w:rsidRDefault="009F39BF">
    <w:pPr>
      <w:pStyle w:val="Footer"/>
    </w:pPr>
    <w:r>
      <w:t xml:space="preserve">Page </w:t>
    </w:r>
    <w:r>
      <w:fldChar w:fldCharType="begin"/>
    </w:r>
    <w:r>
      <w:instrText xml:space="preserve"> PAGE  \* Arabic  \* MERGEFORMAT </w:instrText>
    </w:r>
    <w:r>
      <w:fldChar w:fldCharType="separate"/>
    </w:r>
    <w:r w:rsidR="00F46E10">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FEAB3B" w14:textId="77777777" w:rsidR="009F39BF" w:rsidRDefault="009F39BF" w:rsidP="00C6554A">
      <w:pPr>
        <w:spacing w:before="0" w:after="0" w:line="240" w:lineRule="auto"/>
      </w:pPr>
      <w:r>
        <w:separator/>
      </w:r>
    </w:p>
  </w:footnote>
  <w:footnote w:type="continuationSeparator" w:id="0">
    <w:p w14:paraId="71829BCB" w14:textId="77777777" w:rsidR="009F39BF" w:rsidRDefault="009F39B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88256FA"/>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1BC103C"/>
    <w:multiLevelType w:val="hybridMultilevel"/>
    <w:tmpl w:val="8E9A4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2237E9A"/>
    <w:multiLevelType w:val="hybridMultilevel"/>
    <w:tmpl w:val="3A2ACA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23915E6"/>
    <w:multiLevelType w:val="hybridMultilevel"/>
    <w:tmpl w:val="AA8678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9E562FE"/>
    <w:multiLevelType w:val="hybridMultilevel"/>
    <w:tmpl w:val="08945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5309AC"/>
    <w:multiLevelType w:val="hybridMultilevel"/>
    <w:tmpl w:val="5EB249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124568B"/>
    <w:multiLevelType w:val="hybridMultilevel"/>
    <w:tmpl w:val="B61491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3061175"/>
    <w:multiLevelType w:val="hybridMultilevel"/>
    <w:tmpl w:val="EF32E9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AC522A"/>
    <w:multiLevelType w:val="hybridMultilevel"/>
    <w:tmpl w:val="A6CC77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AEA27D4"/>
    <w:multiLevelType w:val="hybridMultilevel"/>
    <w:tmpl w:val="319EF1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F1B0DC9"/>
    <w:multiLevelType w:val="hybridMultilevel"/>
    <w:tmpl w:val="0680D4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750001"/>
    <w:multiLevelType w:val="hybridMultilevel"/>
    <w:tmpl w:val="C39A6E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 w:numId="18">
    <w:abstractNumId w:val="18"/>
  </w:num>
  <w:num w:numId="19">
    <w:abstractNumId w:val="16"/>
  </w:num>
  <w:num w:numId="20">
    <w:abstractNumId w:val="22"/>
  </w:num>
  <w:num w:numId="21">
    <w:abstractNumId w:val="20"/>
  </w:num>
  <w:num w:numId="22">
    <w:abstractNumId w:val="13"/>
  </w:num>
  <w:num w:numId="23">
    <w:abstractNumId w:val="21"/>
  </w:num>
  <w:num w:numId="24">
    <w:abstractNumId w:val="23"/>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67A"/>
    <w:rsid w:val="000761A5"/>
    <w:rsid w:val="000E3E1E"/>
    <w:rsid w:val="001D4C0C"/>
    <w:rsid w:val="002554CD"/>
    <w:rsid w:val="00293B83"/>
    <w:rsid w:val="002B4294"/>
    <w:rsid w:val="00333D0D"/>
    <w:rsid w:val="00364EDF"/>
    <w:rsid w:val="004A267A"/>
    <w:rsid w:val="004C049F"/>
    <w:rsid w:val="005000E2"/>
    <w:rsid w:val="00522D4E"/>
    <w:rsid w:val="005A0516"/>
    <w:rsid w:val="006A3CE7"/>
    <w:rsid w:val="00737C04"/>
    <w:rsid w:val="00940FB5"/>
    <w:rsid w:val="009F39BF"/>
    <w:rsid w:val="00A40112"/>
    <w:rsid w:val="00B93AE2"/>
    <w:rsid w:val="00B9701F"/>
    <w:rsid w:val="00BF1A03"/>
    <w:rsid w:val="00C6554A"/>
    <w:rsid w:val="00CE360D"/>
    <w:rsid w:val="00DA2910"/>
    <w:rsid w:val="00ED4E4B"/>
    <w:rsid w:val="00ED6065"/>
    <w:rsid w:val="00ED7C44"/>
    <w:rsid w:val="00EE15A4"/>
    <w:rsid w:val="00F4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C64C596"/>
  <w15:chartTrackingRefBased/>
  <w15:docId w15:val="{26931D19-4BC5-4F15-8CA5-B5029C295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EE1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po\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Student%20report%20with%20cover%20photo.dotx</Template>
  <TotalTime>198</TotalTime>
  <Pages>8</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Poladia</dc:creator>
  <cp:keywords/>
  <dc:description/>
  <cp:lastModifiedBy>Raj Poladia</cp:lastModifiedBy>
  <cp:revision>8</cp:revision>
  <dcterms:created xsi:type="dcterms:W3CDTF">2016-10-19T14:05:00Z</dcterms:created>
  <dcterms:modified xsi:type="dcterms:W3CDTF">2016-10-20T04:33:00Z</dcterms:modified>
</cp:coreProperties>
</file>